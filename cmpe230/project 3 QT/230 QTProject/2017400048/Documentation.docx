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40B" w:rsidRDefault="008E7BE0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CMPE230 PROJECT-</w:t>
      </w:r>
      <w:r w:rsidR="00B85BDF">
        <w:rPr>
          <w:rFonts w:ascii="Times New Roman" w:hAnsi="Times New Roman" w:cs="Times New Roman"/>
          <w:b/>
          <w:bCs/>
          <w:sz w:val="28"/>
          <w:szCs w:val="28"/>
          <w:lang w:val="en-GB"/>
        </w:rPr>
        <w:t>3</w:t>
      </w:r>
    </w:p>
    <w:p w:rsidR="0008240B" w:rsidRDefault="00B85BDF">
      <w:pPr>
        <w:pStyle w:val="Standard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Ömer Cihan Benzer 2017400048</w:t>
      </w:r>
    </w:p>
    <w:p w:rsidR="0008240B" w:rsidRDefault="008E7BE0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lang w:val="en-GB"/>
        </w:rPr>
        <w:tab/>
        <w:t xml:space="preserve">In this project, we will </w:t>
      </w:r>
      <w:r w:rsidR="00B85BDF">
        <w:rPr>
          <w:rFonts w:ascii="Times New Roman" w:hAnsi="Times New Roman" w:cs="Times New Roman"/>
          <w:lang w:val="en-GB"/>
        </w:rPr>
        <w:t>use QT to create a window that shows current values of some cryptocurrencies</w:t>
      </w:r>
    </w:p>
    <w:p w:rsidR="0008240B" w:rsidRDefault="008E7BE0">
      <w:pPr>
        <w:pStyle w:val="Standard"/>
        <w:spacing w:line="36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Part 1-) </w:t>
      </w:r>
      <w:r w:rsidR="00B85BDF">
        <w:rPr>
          <w:rFonts w:ascii="Times New Roman" w:hAnsi="Times New Roman" w:cs="Times New Roman"/>
          <w:b/>
          <w:bCs/>
          <w:lang w:val="en-GB"/>
        </w:rPr>
        <w:t>UI</w:t>
      </w:r>
    </w:p>
    <w:p w:rsidR="00B85BDF" w:rsidRPr="00B85BDF" w:rsidRDefault="00B85BDF">
      <w:pPr>
        <w:pStyle w:val="Standard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lang w:val="en-GB"/>
        </w:rPr>
        <w:t>The interface is based on a 4x7 table, left column including the cryptocurrencies and the top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row including the standard currencies. Top left cell shows the current time and the other cells show the real-time value of that currency.</w:t>
      </w:r>
      <w:r w:rsidR="00780DCA">
        <w:rPr>
          <w:rFonts w:ascii="Times New Roman" w:hAnsi="Times New Roman" w:cs="Times New Roman"/>
          <w:lang w:val="en-GB"/>
        </w:rPr>
        <w:t xml:space="preserve"> Layouts are used to enchance the view.</w:t>
      </w:r>
    </w:p>
    <w:p w:rsidR="00B85BDF" w:rsidRDefault="00B85BDF" w:rsidP="00B85BDF">
      <w:pPr>
        <w:pStyle w:val="Standard"/>
        <w:spacing w:line="36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Part 2-) Source files</w:t>
      </w:r>
    </w:p>
    <w:p w:rsidR="00B85BDF" w:rsidRDefault="00B85BDF" w:rsidP="00B85BDF">
      <w:pPr>
        <w:pStyle w:val="Standard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  <w:r w:rsidR="001036CC">
        <w:rPr>
          <w:rFonts w:ascii="Times New Roman" w:hAnsi="Times New Roman" w:cs="Times New Roman"/>
          <w:lang w:val="en-GB"/>
        </w:rPr>
        <w:t>O</w:t>
      </w:r>
      <w:r>
        <w:rPr>
          <w:rFonts w:ascii="Times New Roman" w:hAnsi="Times New Roman" w:cs="Times New Roman"/>
          <w:lang w:val="en-GB"/>
        </w:rPr>
        <w:t xml:space="preserve">ther than the </w:t>
      </w:r>
      <w:r w:rsidR="009E66F8">
        <w:rPr>
          <w:rFonts w:ascii="Times New Roman" w:hAnsi="Times New Roman" w:cs="Times New Roman"/>
          <w:lang w:val="en-GB"/>
        </w:rPr>
        <w:t>mainwindow</w:t>
      </w:r>
      <w:r>
        <w:rPr>
          <w:rFonts w:ascii="Times New Roman" w:hAnsi="Times New Roman" w:cs="Times New Roman"/>
          <w:lang w:val="en-GB"/>
        </w:rPr>
        <w:t>.ui file, there are 3 source codes named as: mainwindow.h, mainwindow.cpp and main.cpp.</w:t>
      </w:r>
    </w:p>
    <w:p w:rsidR="00B85BDF" w:rsidRDefault="00B85BDF" w:rsidP="00B85BDF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Main.cpp creates the QT App and fixes the size of the window. </w:t>
      </w:r>
    </w:p>
    <w:p w:rsidR="00B85BDF" w:rsidRDefault="00B85BDF" w:rsidP="00B85BDF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Mainwindow.h has</w:t>
      </w:r>
      <w:r w:rsidR="00264812">
        <w:rPr>
          <w:rFonts w:ascii="Times New Roman" w:hAnsi="Times New Roman" w:cs="Times New Roman"/>
          <w:lang w:val="en-GB"/>
        </w:rPr>
        <w:t xml:space="preserve"> the definition of </w:t>
      </w:r>
      <w:r w:rsidR="009E3573">
        <w:rPr>
          <w:rFonts w:ascii="Times New Roman" w:hAnsi="Times New Roman" w:cs="Times New Roman"/>
          <w:lang w:val="en-GB"/>
        </w:rPr>
        <w:t xml:space="preserve">functions such as updateTime() as well as </w:t>
      </w:r>
      <w:r w:rsidR="00264812">
        <w:rPr>
          <w:rFonts w:ascii="Times New Roman" w:hAnsi="Times New Roman" w:cs="Times New Roman"/>
          <w:lang w:val="en-GB"/>
        </w:rPr>
        <w:t>some necessary variables such as geckoAPILink and QJsonObject</w:t>
      </w:r>
      <w:r w:rsidR="009E3573">
        <w:rPr>
          <w:rFonts w:ascii="Times New Roman" w:hAnsi="Times New Roman" w:cs="Times New Roman"/>
          <w:lang w:val="en-GB"/>
        </w:rPr>
        <w:t>.</w:t>
      </w:r>
    </w:p>
    <w:p w:rsidR="009E3573" w:rsidRDefault="009E3573" w:rsidP="001B19AB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Mainwindow.cpp does the necessary action</w:t>
      </w:r>
      <w:r w:rsidR="001B19AB">
        <w:rPr>
          <w:rFonts w:ascii="Times New Roman" w:hAnsi="Times New Roman" w:cs="Times New Roman"/>
          <w:lang w:val="en-GB"/>
        </w:rPr>
        <w:t>, uses 2 different timers:</w:t>
      </w:r>
    </w:p>
    <w:p w:rsidR="009E3573" w:rsidRDefault="009E3573" w:rsidP="001B19AB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clockTimer changes the time every second</w:t>
      </w:r>
      <w:r w:rsidR="001B19AB">
        <w:rPr>
          <w:rFonts w:ascii="Times New Roman" w:hAnsi="Times New Roman" w:cs="Times New Roman"/>
          <w:lang w:val="en-GB"/>
        </w:rPr>
        <w:t xml:space="preserve"> using the function updateTime()</w:t>
      </w:r>
      <w:r>
        <w:rPr>
          <w:rFonts w:ascii="Times New Roman" w:hAnsi="Times New Roman" w:cs="Times New Roman"/>
          <w:lang w:val="en-GB"/>
        </w:rPr>
        <w:t>.</w:t>
      </w:r>
    </w:p>
    <w:p w:rsidR="001B19AB" w:rsidRPr="001B19AB" w:rsidRDefault="009E3573" w:rsidP="001B19AB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lang w:val="en-GB"/>
        </w:rPr>
        <w:t>APITimer updates the values once every 20 seconds</w:t>
      </w:r>
      <w:r w:rsidR="001B19AB">
        <w:rPr>
          <w:rFonts w:ascii="Times New Roman" w:hAnsi="Times New Roman" w:cs="Times New Roman"/>
          <w:lang w:val="en-GB"/>
        </w:rPr>
        <w:t xml:space="preserve"> via pingAPI which calls updateAPI when the respond is returned. Then all cells are updated from the json object which is gotten from the respond.</w:t>
      </w:r>
    </w:p>
    <w:p w:rsidR="00B85BDF" w:rsidRDefault="001B19AB" w:rsidP="001B19AB">
      <w:pPr>
        <w:pStyle w:val="Standard"/>
        <w:spacing w:line="360" w:lineRule="auto"/>
        <w:ind w:left="144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Note that insertJson(string first, string second) is used when cells are updated, just to shorten the </w:t>
      </w:r>
      <w:r w:rsidR="00161FA5">
        <w:rPr>
          <w:rFonts w:ascii="Times New Roman" w:hAnsi="Times New Roman" w:cs="Times New Roman"/>
          <w:lang w:val="en-GB"/>
        </w:rPr>
        <w:t>code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>.</w:t>
      </w:r>
    </w:p>
    <w:p w:rsidR="001B19AB" w:rsidRDefault="001B19AB" w:rsidP="001B19AB">
      <w:pPr>
        <w:pStyle w:val="Standard"/>
        <w:spacing w:line="36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Part 3-) Problems with</w:t>
      </w:r>
      <w:r w:rsidR="001036CC">
        <w:rPr>
          <w:rFonts w:ascii="Times New Roman" w:hAnsi="Times New Roman" w:cs="Times New Roman"/>
          <w:b/>
          <w:bCs/>
          <w:lang w:val="en-GB"/>
        </w:rPr>
        <w:t xml:space="preserve"> the application</w:t>
      </w:r>
    </w:p>
    <w:p w:rsidR="001036CC" w:rsidRDefault="001036CC" w:rsidP="001B19AB">
      <w:pPr>
        <w:pStyle w:val="Standard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>I tested the application within both windows and ubuntu. However, there are a few bugs that seems to appear not very often:</w:t>
      </w:r>
    </w:p>
    <w:p w:rsidR="001036CC" w:rsidRPr="001036CC" w:rsidRDefault="001036CC" w:rsidP="001036CC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text font might differ from computer to computer which changes the size of texts. </w:t>
      </w:r>
      <w:r w:rsidR="009E66F8">
        <w:rPr>
          <w:rFonts w:ascii="Times New Roman" w:hAnsi="Times New Roman" w:cs="Times New Roman"/>
          <w:lang w:val="en-GB"/>
        </w:rPr>
        <w:t>Therefore,</w:t>
      </w:r>
      <w:r>
        <w:rPr>
          <w:rFonts w:ascii="Times New Roman" w:hAnsi="Times New Roman" w:cs="Times New Roman"/>
          <w:lang w:val="en-GB"/>
        </w:rPr>
        <w:t xml:space="preserve"> some cells might automatically add lines to “enchance” the display.</w:t>
      </w:r>
    </w:p>
    <w:p w:rsidR="009E66F8" w:rsidRPr="001036CC" w:rsidRDefault="001036CC" w:rsidP="009E66F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lang w:val="en-GB"/>
        </w:rPr>
        <w:t>SSH might create trouble while requesting data from the site.</w:t>
      </w:r>
      <w:r w:rsidR="009E66F8" w:rsidRPr="009E66F8">
        <w:rPr>
          <w:rFonts w:ascii="Times New Roman" w:hAnsi="Times New Roman" w:cs="Times New Roman"/>
          <w:b/>
          <w:bCs/>
          <w:lang w:val="en-GB"/>
        </w:rPr>
        <w:t xml:space="preserve"> </w:t>
      </w:r>
    </w:p>
    <w:p w:rsidR="001036CC" w:rsidRPr="009E66F8" w:rsidRDefault="009E66F8" w:rsidP="009E66F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lang w:val="en-GB"/>
        </w:rPr>
        <w:t>The application must be compiling properly, but qmake causes trouble sometimes.</w:t>
      </w:r>
    </w:p>
    <w:p w:rsidR="001036CC" w:rsidRDefault="001036CC" w:rsidP="009E66F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Overall, QT program is not very user friendly, interface ignoring some commands such as change text and cell size. Some variables are hard to interact, some are defined without the </w:t>
      </w:r>
      <w:r w:rsidR="009E66F8">
        <w:rPr>
          <w:rFonts w:ascii="Times New Roman" w:hAnsi="Times New Roman" w:cs="Times New Roman"/>
          <w:lang w:val="en-GB"/>
        </w:rPr>
        <w:t>creator’s</w:t>
      </w:r>
      <w:r>
        <w:rPr>
          <w:rFonts w:ascii="Times New Roman" w:hAnsi="Times New Roman" w:cs="Times New Roman"/>
          <w:lang w:val="en-GB"/>
        </w:rPr>
        <w:t xml:space="preserve"> permission and some just do not change for no reason. I did my best to create this window but there might be problems still, I hope they won’t be a problem though.</w:t>
      </w:r>
      <w:r w:rsidR="009E66F8">
        <w:rPr>
          <w:rFonts w:ascii="Times New Roman" w:hAnsi="Times New Roman" w:cs="Times New Roman"/>
          <w:lang w:val="en-GB"/>
        </w:rPr>
        <w:t xml:space="preserve"> </w:t>
      </w:r>
    </w:p>
    <w:p w:rsidR="001036CC" w:rsidRDefault="001036CC" w:rsidP="001036CC">
      <w:pPr>
        <w:pStyle w:val="Standard"/>
        <w:spacing w:line="360" w:lineRule="auto"/>
        <w:ind w:left="5383" w:firstLine="289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Thank you for the lectures </w:t>
      </w:r>
    </w:p>
    <w:p w:rsidR="001036CC" w:rsidRDefault="001036CC" w:rsidP="001036CC">
      <w:pPr>
        <w:pStyle w:val="Standard"/>
        <w:spacing w:line="360" w:lineRule="auto"/>
        <w:ind w:left="4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Ömer Cihan Benzer, 2017400048</w:t>
      </w:r>
    </w:p>
    <w:p w:rsidR="0008240B" w:rsidRDefault="0008240B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</w:p>
    <w:sectPr w:rsidR="0008240B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E1F" w:rsidRDefault="00F24E1F">
      <w:r>
        <w:separator/>
      </w:r>
    </w:p>
  </w:endnote>
  <w:endnote w:type="continuationSeparator" w:id="0">
    <w:p w:rsidR="00F24E1F" w:rsidRDefault="00F2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E1F" w:rsidRDefault="00F24E1F">
      <w:r>
        <w:rPr>
          <w:color w:val="000000"/>
        </w:rPr>
        <w:separator/>
      </w:r>
    </w:p>
  </w:footnote>
  <w:footnote w:type="continuationSeparator" w:id="0">
    <w:p w:rsidR="00F24E1F" w:rsidRDefault="00F24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08FA"/>
    <w:multiLevelType w:val="hybridMultilevel"/>
    <w:tmpl w:val="5FCC82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108A"/>
    <w:multiLevelType w:val="multilevel"/>
    <w:tmpl w:val="783C3C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A7B20A5"/>
    <w:multiLevelType w:val="hybridMultilevel"/>
    <w:tmpl w:val="47447842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FD7AE8"/>
    <w:multiLevelType w:val="multilevel"/>
    <w:tmpl w:val="E43443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A0148FC"/>
    <w:multiLevelType w:val="hybridMultilevel"/>
    <w:tmpl w:val="65F499A6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0DCA"/>
    <w:rsid w:val="0008240B"/>
    <w:rsid w:val="001036CC"/>
    <w:rsid w:val="00161FA5"/>
    <w:rsid w:val="001B19AB"/>
    <w:rsid w:val="00264812"/>
    <w:rsid w:val="00506DEF"/>
    <w:rsid w:val="00780DCA"/>
    <w:rsid w:val="008E7BE0"/>
    <w:rsid w:val="009E3573"/>
    <w:rsid w:val="009E66F8"/>
    <w:rsid w:val="00B85BDF"/>
    <w:rsid w:val="00F2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0275"/>
  <w15:docId w15:val="{4D364097-3B5B-4C3C-B954-9688417A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cben\Desktop\230ZIPOLACAKLAR\Documentation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cihan benzer</dc:creator>
  <cp:keywords/>
  <cp:lastModifiedBy>omer cihan benzer</cp:lastModifiedBy>
  <cp:revision>2</cp:revision>
  <dcterms:created xsi:type="dcterms:W3CDTF">2019-12-22T13:51:00Z</dcterms:created>
  <dcterms:modified xsi:type="dcterms:W3CDTF">2019-12-22T13:57:00Z</dcterms:modified>
</cp:coreProperties>
</file>